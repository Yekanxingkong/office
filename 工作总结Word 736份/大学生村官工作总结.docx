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844" w:rsidRPr="00FB5FAC" w:rsidRDefault="00070844" w:rsidP="00013ED3">
      <w:pPr>
        <w:spacing w:before="0" w:beforeAutospacing="0" w:after="0" w:afterAutospacing="0" w:line="360" w:lineRule="auto"/>
        <w:jc w:val="center"/>
        <w:rPr>
          <w:rFonts w:ascii="宋体"/>
          <w:b/>
          <w:spacing w:val="38"/>
          <w:sz w:val="36"/>
          <w:szCs w:val="36"/>
        </w:rPr>
      </w:pPr>
      <w:r>
        <w:rPr>
          <w:rFonts w:ascii="宋体" w:hAnsi="宋体" w:hint="eastAsia"/>
          <w:b/>
          <w:spacing w:val="38"/>
          <w:sz w:val="36"/>
          <w:szCs w:val="36"/>
        </w:rPr>
        <w:t>大学生村官工作总结</w:t>
      </w:r>
    </w:p>
    <w:p w:rsidR="00070844" w:rsidRPr="00FB5FAC" w:rsidRDefault="00070844" w:rsidP="00013ED3">
      <w:pPr>
        <w:spacing w:before="0" w:beforeAutospacing="0" w:after="0" w:afterAutospacing="0" w:line="360" w:lineRule="auto"/>
        <w:jc w:val="center"/>
        <w:rPr>
          <w:rFonts w:ascii="宋体"/>
          <w:b/>
          <w:spacing w:val="38"/>
          <w:sz w:val="32"/>
          <w:szCs w:val="32"/>
        </w:rPr>
      </w:pPr>
      <w:r>
        <w:rPr>
          <w:rFonts w:ascii="宋体" w:hAnsi="宋体"/>
          <w:b/>
          <w:sz w:val="32"/>
          <w:szCs w:val="32"/>
        </w:rPr>
        <w:t xml:space="preserve">             </w:t>
      </w:r>
      <w:r w:rsidRPr="00FB5FAC">
        <w:rPr>
          <w:rFonts w:ascii="宋体" w:hAnsi="宋体"/>
          <w:b/>
          <w:spacing w:val="38"/>
          <w:sz w:val="32"/>
          <w:szCs w:val="32"/>
        </w:rPr>
        <w:t xml:space="preserve"> </w:t>
      </w:r>
      <w:r>
        <w:rPr>
          <w:rFonts w:ascii="宋体" w:hAnsi="宋体"/>
          <w:b/>
          <w:spacing w:val="38"/>
          <w:sz w:val="32"/>
          <w:szCs w:val="32"/>
        </w:rPr>
        <w:t>xx</w:t>
      </w:r>
      <w:r w:rsidRPr="00FB5FAC">
        <w:rPr>
          <w:rFonts w:ascii="宋体" w:hAnsi="宋体" w:hint="eastAsia"/>
          <w:b/>
          <w:spacing w:val="38"/>
          <w:sz w:val="32"/>
          <w:szCs w:val="32"/>
        </w:rPr>
        <w:t>村村官</w:t>
      </w:r>
      <w:r>
        <w:rPr>
          <w:rFonts w:ascii="宋体" w:hAnsi="宋体"/>
          <w:b/>
          <w:spacing w:val="38"/>
          <w:sz w:val="32"/>
          <w:szCs w:val="32"/>
        </w:rPr>
        <w:t>xxx</w:t>
      </w:r>
    </w:p>
    <w:p w:rsidR="00070844" w:rsidRPr="00FB5FAC" w:rsidRDefault="00070844" w:rsidP="00131512">
      <w:pPr>
        <w:spacing w:before="0" w:beforeAutospacing="0" w:after="0" w:afterAutospacing="0" w:line="360" w:lineRule="auto"/>
        <w:ind w:firstLineChars="200" w:firstLine="31680"/>
        <w:rPr>
          <w:rFonts w:ascii="宋体"/>
          <w:b/>
          <w:sz w:val="28"/>
          <w:szCs w:val="28"/>
        </w:rPr>
      </w:pPr>
      <w:r w:rsidRPr="00FB5FAC">
        <w:rPr>
          <w:rFonts w:ascii="宋体" w:hAnsi="宋体" w:hint="eastAsia"/>
          <w:b/>
          <w:sz w:val="28"/>
          <w:szCs w:val="28"/>
        </w:rPr>
        <w:t>前言</w:t>
      </w:r>
    </w:p>
    <w:p w:rsidR="00070844" w:rsidRDefault="00070844" w:rsidP="00131512">
      <w:pPr>
        <w:spacing w:before="0" w:beforeAutospacing="0" w:after="0" w:afterAutospacing="0" w:line="360" w:lineRule="auto"/>
        <w:ind w:firstLineChars="200" w:firstLine="31680"/>
        <w:rPr>
          <w:rFonts w:ascii="宋体"/>
          <w:sz w:val="28"/>
          <w:szCs w:val="28"/>
        </w:rPr>
      </w:pPr>
      <w:r>
        <w:rPr>
          <w:rFonts w:ascii="宋体" w:hAnsi="宋体"/>
          <w:sz w:val="28"/>
          <w:szCs w:val="28"/>
        </w:rPr>
        <w:t>2010</w:t>
      </w:r>
      <w:r>
        <w:rPr>
          <w:rFonts w:ascii="宋体" w:hAnsi="宋体" w:hint="eastAsia"/>
          <w:sz w:val="28"/>
          <w:szCs w:val="28"/>
        </w:rPr>
        <w:t>年</w:t>
      </w:r>
      <w:r>
        <w:rPr>
          <w:rFonts w:ascii="宋体" w:hAnsi="宋体"/>
          <w:sz w:val="28"/>
          <w:szCs w:val="28"/>
        </w:rPr>
        <w:t>7</w:t>
      </w:r>
      <w:r>
        <w:rPr>
          <w:rFonts w:ascii="宋体" w:hAnsi="宋体" w:hint="eastAsia"/>
          <w:sz w:val="28"/>
          <w:szCs w:val="28"/>
        </w:rPr>
        <w:t>月，我正式成为长沟镇的一名大学生村官，就任于我镇南正村并担任书记助理一职。作为大学生“村官”中的一员，我已在南正村工作了两年。从当时初出茅庐的应届毕业生，逐渐向一名合格的基层工作人员潜移默化的转变着。虽然时间不长，但也能够明显感觉到自己在工作、生活各方面思想上的变化，并且对自己在农村工作中所扮演的角色也有了进一步的认识。通过这两年来不断学习、适应、走访、调研，我对如何做好村官工作有了初步的了解，现将我这两年来的工作生活状况及心得体会，陈述如下：</w:t>
      </w:r>
    </w:p>
    <w:p w:rsidR="00070844" w:rsidRPr="00FB5FAC" w:rsidRDefault="00070844" w:rsidP="00131512">
      <w:pPr>
        <w:spacing w:before="0" w:beforeAutospacing="0" w:after="0" w:afterAutospacing="0" w:line="360" w:lineRule="auto"/>
        <w:ind w:firstLineChars="200" w:firstLine="31680"/>
        <w:rPr>
          <w:rFonts w:ascii="宋体"/>
          <w:b/>
          <w:sz w:val="28"/>
          <w:szCs w:val="28"/>
        </w:rPr>
      </w:pPr>
      <w:r w:rsidRPr="00FB5FAC">
        <w:rPr>
          <w:rFonts w:ascii="宋体" w:hAnsi="宋体" w:hint="eastAsia"/>
          <w:b/>
          <w:sz w:val="28"/>
          <w:szCs w:val="28"/>
        </w:rPr>
        <w:t>一、村庄简介</w:t>
      </w:r>
    </w:p>
    <w:p w:rsidR="00070844" w:rsidRPr="00466D90" w:rsidRDefault="00070844" w:rsidP="00131512">
      <w:pPr>
        <w:spacing w:before="0" w:beforeAutospacing="0" w:after="0" w:afterAutospacing="0" w:line="360" w:lineRule="auto"/>
        <w:ind w:firstLineChars="200" w:firstLine="31680"/>
        <w:rPr>
          <w:sz w:val="30"/>
          <w:szCs w:val="30"/>
        </w:rPr>
      </w:pPr>
      <w:r w:rsidRPr="00FB5FAC">
        <w:rPr>
          <w:rFonts w:ascii="宋体" w:hAnsi="宋体" w:hint="eastAsia"/>
          <w:sz w:val="28"/>
          <w:szCs w:val="28"/>
        </w:rPr>
        <w:t>南正村位于长沟镇域</w:t>
      </w:r>
      <w:r w:rsidRPr="00466D90">
        <w:rPr>
          <w:rFonts w:hint="eastAsia"/>
          <w:sz w:val="30"/>
          <w:szCs w:val="30"/>
        </w:rPr>
        <w:t>西南，东邻双磨村，北邻黄元井，西邻大石窝，南与河北省一河之隔，地域总面积</w:t>
      </w:r>
      <w:r w:rsidRPr="00466D90">
        <w:rPr>
          <w:sz w:val="30"/>
          <w:szCs w:val="30"/>
        </w:rPr>
        <w:t>4195.3</w:t>
      </w:r>
      <w:r w:rsidRPr="00466D90">
        <w:rPr>
          <w:rFonts w:hint="eastAsia"/>
          <w:sz w:val="30"/>
          <w:szCs w:val="30"/>
        </w:rPr>
        <w:t>亩，耕地面积</w:t>
      </w:r>
      <w:r w:rsidRPr="00466D90">
        <w:rPr>
          <w:sz w:val="30"/>
          <w:szCs w:val="30"/>
        </w:rPr>
        <w:t>1696</w:t>
      </w:r>
      <w:r w:rsidRPr="00466D90">
        <w:rPr>
          <w:rFonts w:hint="eastAsia"/>
          <w:sz w:val="30"/>
          <w:szCs w:val="30"/>
        </w:rPr>
        <w:t>亩，属于半丘陵地形。</w:t>
      </w:r>
    </w:p>
    <w:p w:rsidR="00070844" w:rsidRDefault="00070844" w:rsidP="00131512">
      <w:pPr>
        <w:spacing w:before="0" w:beforeAutospacing="0" w:after="0" w:afterAutospacing="0" w:line="360" w:lineRule="auto"/>
        <w:ind w:firstLineChars="200" w:firstLine="31680"/>
        <w:rPr>
          <w:sz w:val="30"/>
          <w:szCs w:val="30"/>
        </w:rPr>
      </w:pPr>
      <w:r w:rsidRPr="00466D90">
        <w:rPr>
          <w:rFonts w:hint="eastAsia"/>
          <w:sz w:val="30"/>
          <w:szCs w:val="30"/>
        </w:rPr>
        <w:t>总户数</w:t>
      </w:r>
      <w:r w:rsidRPr="00466D90">
        <w:rPr>
          <w:sz w:val="30"/>
          <w:szCs w:val="30"/>
        </w:rPr>
        <w:t>894</w:t>
      </w:r>
      <w:r w:rsidRPr="00466D90">
        <w:rPr>
          <w:rFonts w:hint="eastAsia"/>
          <w:sz w:val="30"/>
          <w:szCs w:val="30"/>
        </w:rPr>
        <w:t>户，其中：农业户</w:t>
      </w:r>
      <w:r w:rsidRPr="00466D90">
        <w:rPr>
          <w:sz w:val="30"/>
          <w:szCs w:val="30"/>
        </w:rPr>
        <w:t>597</w:t>
      </w:r>
      <w:r w:rsidRPr="00466D90">
        <w:rPr>
          <w:rFonts w:hint="eastAsia"/>
          <w:sz w:val="30"/>
          <w:szCs w:val="30"/>
        </w:rPr>
        <w:t>户，非农业户</w:t>
      </w:r>
      <w:r w:rsidRPr="00466D90">
        <w:rPr>
          <w:sz w:val="30"/>
          <w:szCs w:val="30"/>
        </w:rPr>
        <w:t>297</w:t>
      </w:r>
      <w:r w:rsidRPr="00466D90">
        <w:rPr>
          <w:rFonts w:hint="eastAsia"/>
          <w:sz w:val="30"/>
          <w:szCs w:val="30"/>
        </w:rPr>
        <w:t>户；总人口</w:t>
      </w:r>
      <w:r w:rsidRPr="00466D90">
        <w:rPr>
          <w:sz w:val="30"/>
          <w:szCs w:val="30"/>
        </w:rPr>
        <w:t>2218</w:t>
      </w:r>
      <w:r w:rsidRPr="00466D90">
        <w:rPr>
          <w:rFonts w:hint="eastAsia"/>
          <w:sz w:val="30"/>
          <w:szCs w:val="30"/>
        </w:rPr>
        <w:t>人，其中：农业人口</w:t>
      </w:r>
      <w:r w:rsidRPr="00466D90">
        <w:rPr>
          <w:sz w:val="30"/>
          <w:szCs w:val="30"/>
        </w:rPr>
        <w:t>1855</w:t>
      </w:r>
      <w:r w:rsidRPr="00466D90">
        <w:rPr>
          <w:rFonts w:hint="eastAsia"/>
          <w:sz w:val="30"/>
          <w:szCs w:val="30"/>
        </w:rPr>
        <w:t>人，非农业户人口</w:t>
      </w:r>
      <w:r w:rsidRPr="00466D90">
        <w:rPr>
          <w:sz w:val="30"/>
          <w:szCs w:val="30"/>
        </w:rPr>
        <w:t>363</w:t>
      </w:r>
      <w:r w:rsidRPr="00466D90">
        <w:rPr>
          <w:rFonts w:hint="eastAsia"/>
          <w:sz w:val="30"/>
          <w:szCs w:val="30"/>
        </w:rPr>
        <w:t>人；党员</w:t>
      </w:r>
      <w:r w:rsidRPr="00466D90">
        <w:rPr>
          <w:sz w:val="30"/>
          <w:szCs w:val="30"/>
        </w:rPr>
        <w:t>68</w:t>
      </w:r>
      <w:r w:rsidRPr="00466D90">
        <w:rPr>
          <w:rFonts w:hint="eastAsia"/>
          <w:sz w:val="30"/>
          <w:szCs w:val="30"/>
        </w:rPr>
        <w:t>名，其中：新发展党员</w:t>
      </w:r>
      <w:r>
        <w:rPr>
          <w:sz w:val="30"/>
          <w:szCs w:val="30"/>
        </w:rPr>
        <w:t>4</w:t>
      </w:r>
      <w:r w:rsidRPr="00466D90">
        <w:rPr>
          <w:rFonts w:hint="eastAsia"/>
          <w:sz w:val="30"/>
          <w:szCs w:val="30"/>
        </w:rPr>
        <w:t>名；村民代表</w:t>
      </w:r>
      <w:r w:rsidRPr="00466D90">
        <w:rPr>
          <w:sz w:val="30"/>
          <w:szCs w:val="30"/>
        </w:rPr>
        <w:t>38</w:t>
      </w:r>
      <w:r w:rsidRPr="00466D90">
        <w:rPr>
          <w:rFonts w:hint="eastAsia"/>
          <w:sz w:val="30"/>
          <w:szCs w:val="30"/>
        </w:rPr>
        <w:t>名。</w:t>
      </w:r>
    </w:p>
    <w:p w:rsidR="00070844" w:rsidRPr="00FB5FAC" w:rsidRDefault="00070844" w:rsidP="00131512">
      <w:pPr>
        <w:spacing w:before="0" w:beforeAutospacing="0" w:after="0" w:afterAutospacing="0" w:line="360" w:lineRule="auto"/>
        <w:ind w:firstLineChars="200" w:firstLine="31680"/>
        <w:rPr>
          <w:rFonts w:ascii="宋体"/>
          <w:b/>
          <w:sz w:val="28"/>
          <w:szCs w:val="28"/>
        </w:rPr>
      </w:pPr>
      <w:r w:rsidRPr="00FB5FAC">
        <w:rPr>
          <w:rFonts w:ascii="宋体" w:hAnsi="宋体" w:hint="eastAsia"/>
          <w:b/>
          <w:sz w:val="28"/>
          <w:szCs w:val="28"/>
        </w:rPr>
        <w:t>二、村中建设</w:t>
      </w:r>
    </w:p>
    <w:p w:rsidR="00070844" w:rsidRDefault="00070844" w:rsidP="00131512">
      <w:pPr>
        <w:spacing w:before="0" w:beforeAutospacing="0" w:after="0" w:afterAutospacing="0" w:line="360" w:lineRule="auto"/>
        <w:ind w:firstLineChars="200" w:firstLine="31680"/>
        <w:rPr>
          <w:sz w:val="30"/>
          <w:szCs w:val="30"/>
        </w:rPr>
      </w:pPr>
      <w:r>
        <w:rPr>
          <w:rFonts w:hint="eastAsia"/>
          <w:sz w:val="30"/>
          <w:szCs w:val="30"/>
        </w:rPr>
        <w:t>村中现有两委成员</w:t>
      </w:r>
      <w:r>
        <w:rPr>
          <w:sz w:val="30"/>
          <w:szCs w:val="30"/>
        </w:rPr>
        <w:t>5</w:t>
      </w:r>
      <w:r>
        <w:rPr>
          <w:rFonts w:hint="eastAsia"/>
          <w:sz w:val="30"/>
          <w:szCs w:val="30"/>
        </w:rPr>
        <w:t>人，村支部</w:t>
      </w: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人，村子“两委”等一班人马在各级党委的政府的正确领导下，始终将“以人为本，可持续发展”作为村子发展的风向标，事事站在村民集体的角度考虑，在和谐的基础上提倡低碳环保，不断向着社会主义新农村的方向前行，取得了可喜的成效。</w:t>
      </w:r>
    </w:p>
    <w:p w:rsidR="00070844" w:rsidRDefault="00070844" w:rsidP="00131512">
      <w:pPr>
        <w:spacing w:before="0" w:beforeAutospacing="0" w:after="0" w:afterAutospacing="0" w:line="360" w:lineRule="auto"/>
        <w:ind w:firstLineChars="200" w:firstLine="31680"/>
        <w:rPr>
          <w:sz w:val="30"/>
          <w:szCs w:val="30"/>
        </w:rPr>
      </w:pPr>
      <w:r>
        <w:rPr>
          <w:rFonts w:hint="eastAsia"/>
          <w:sz w:val="30"/>
          <w:szCs w:val="30"/>
        </w:rPr>
        <w:t>村委和党员积极发挥带头作用，定时带领村民学习先进的科学文化知识，按时了解国家大事和各项方针政策，坚持和党与时俱进。每月积极准时进行“一事一议”民主评议活动，大力发扬民主政治风气。倡导民主管理、民主决策、村务公开渠道畅通。</w:t>
      </w:r>
    </w:p>
    <w:p w:rsidR="00070844" w:rsidRPr="00FB5FAC" w:rsidRDefault="00070844" w:rsidP="00131512">
      <w:pPr>
        <w:spacing w:before="0" w:beforeAutospacing="0" w:after="0" w:afterAutospacing="0" w:line="360" w:lineRule="auto"/>
        <w:ind w:firstLineChars="200" w:firstLine="31680"/>
        <w:rPr>
          <w:rFonts w:ascii="宋体"/>
          <w:b/>
          <w:sz w:val="28"/>
          <w:szCs w:val="28"/>
        </w:rPr>
      </w:pPr>
      <w:r w:rsidRPr="00FB5FAC">
        <w:rPr>
          <w:rFonts w:ascii="宋体" w:hAnsi="宋体" w:hint="eastAsia"/>
          <w:b/>
          <w:sz w:val="28"/>
          <w:szCs w:val="28"/>
        </w:rPr>
        <w:t>三</w:t>
      </w:r>
      <w:r>
        <w:rPr>
          <w:rFonts w:ascii="宋体" w:hAnsi="宋体" w:hint="eastAsia"/>
          <w:b/>
          <w:sz w:val="28"/>
          <w:szCs w:val="28"/>
        </w:rPr>
        <w:t>、</w:t>
      </w:r>
      <w:r w:rsidRPr="00FB5FAC">
        <w:rPr>
          <w:rFonts w:ascii="宋体" w:hAnsi="宋体"/>
          <w:b/>
          <w:sz w:val="28"/>
          <w:szCs w:val="28"/>
        </w:rPr>
        <w:t xml:space="preserve"> </w:t>
      </w:r>
      <w:r w:rsidRPr="00FB5FAC">
        <w:rPr>
          <w:rFonts w:ascii="宋体" w:hAnsi="宋体" w:hint="eastAsia"/>
          <w:b/>
          <w:sz w:val="28"/>
          <w:szCs w:val="28"/>
        </w:rPr>
        <w:t>村官在职情况</w:t>
      </w:r>
    </w:p>
    <w:p w:rsidR="00070844" w:rsidRDefault="00070844" w:rsidP="00131512">
      <w:pPr>
        <w:spacing w:before="0" w:beforeAutospacing="0" w:after="0" w:afterAutospacing="0" w:line="360" w:lineRule="auto"/>
        <w:ind w:firstLineChars="200" w:firstLine="31680"/>
        <w:rPr>
          <w:rFonts w:ascii="宋体"/>
          <w:b/>
          <w:sz w:val="28"/>
          <w:szCs w:val="28"/>
        </w:rPr>
      </w:pPr>
      <w:r w:rsidRPr="004B07C1">
        <w:rPr>
          <w:rFonts w:ascii="宋体" w:hAnsi="宋体" w:hint="eastAsia"/>
          <w:b/>
          <w:sz w:val="28"/>
          <w:szCs w:val="28"/>
        </w:rPr>
        <w:t>工作上：勤学好问、脚踏实地</w:t>
      </w:r>
    </w:p>
    <w:p w:rsidR="00070844" w:rsidRDefault="00070844" w:rsidP="00131512">
      <w:pPr>
        <w:spacing w:before="0" w:beforeAutospacing="0" w:after="0" w:afterAutospacing="0" w:line="360" w:lineRule="auto"/>
        <w:ind w:firstLineChars="200" w:firstLine="31680"/>
        <w:rPr>
          <w:rFonts w:asci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在我走上大学生“村官”这个岗位之前，农村对我而言是熟悉又陌生的，父辈们曾经奋斗过的广阔天地，只是我记忆里很遥远的零碎片段，而如何开展农村工作更是无迹可寻、无从下手。又因性格较内向的原因，不善言辞，人际沟通的不顺也成为工作中必须克服的障碍。对此我苦恼过很长时间，但是，我清楚的知道良好关系的建立，需要从了解开始。所以我鼓起勇气，先是向我身边的两委干部们请教，了解所在村的村情村貌以及现阶段所存在的问题，并且将一些重点和数据熟记于心。在这期间，也尝试起草了南正村的五年发展规划，加深了我对村务工作的认识。同时悉心学习计划生育、新农保、新农合等有关规定和政策，为今后更好的工作汲取知识和经验，提高自己的工作能力。</w:t>
      </w:r>
    </w:p>
    <w:p w:rsidR="00070844" w:rsidRDefault="00070844" w:rsidP="00131512">
      <w:pPr>
        <w:spacing w:before="0" w:beforeAutospacing="0" w:after="0" w:afterAutospacing="0" w:line="360" w:lineRule="auto"/>
        <w:ind w:firstLineChars="200" w:firstLine="31680"/>
        <w:rPr>
          <w:rFonts w:asci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在得到村领导和村民的一致信任和认可后，我又兼任了村团支部书记一职，主要负责</w:t>
      </w:r>
      <w:r w:rsidRPr="00F333CB">
        <w:rPr>
          <w:rFonts w:ascii="宋体" w:hAnsi="宋体" w:hint="eastAsia"/>
          <w:sz w:val="28"/>
          <w:szCs w:val="28"/>
        </w:rPr>
        <w:t>党建带团建，及时传达落实党和上级团委的决议和指示，落实好上级部署，积极参与配合农村党员干部现代远程教育的管理等工作；加强自身建设，做好团员教育管理、发展团员；积极推动发展，团结支部一班人，带领团员青年积极参与青春建功新农村活动，丰富农村青年文化等工作。</w:t>
      </w:r>
      <w:r>
        <w:rPr>
          <w:rFonts w:ascii="宋体" w:hAnsi="宋体" w:hint="eastAsia"/>
          <w:sz w:val="28"/>
          <w:szCs w:val="28"/>
        </w:rPr>
        <w:t>肩负如此重要的任务，我深知不能辜负领导对我的信任。在工作中，不断积累总结前人的经验教训，虚心向领导请教。初步工作，就是对我村的青年、团员进行全面的摸底调查，先到村妇联</w:t>
      </w:r>
      <w:r w:rsidRPr="00FD34BA">
        <w:rPr>
          <w:rFonts w:ascii="宋体" w:hAnsi="宋体" w:hint="eastAsia"/>
          <w:sz w:val="28"/>
          <w:szCs w:val="28"/>
        </w:rPr>
        <w:t>主任那得到</w:t>
      </w:r>
      <w:r w:rsidRPr="00FD34BA">
        <w:rPr>
          <w:rFonts w:ascii="宋体" w:hAnsi="宋体"/>
          <w:sz w:val="28"/>
          <w:szCs w:val="28"/>
        </w:rPr>
        <w:t>14</w:t>
      </w:r>
      <w:r w:rsidRPr="00FD34BA">
        <w:rPr>
          <w:rFonts w:ascii="宋体" w:hAnsi="宋体" w:hint="eastAsia"/>
          <w:sz w:val="28"/>
          <w:szCs w:val="28"/>
        </w:rPr>
        <w:t>周岁到</w:t>
      </w:r>
      <w:r w:rsidRPr="00FD34BA">
        <w:rPr>
          <w:rFonts w:ascii="宋体" w:hAnsi="宋体"/>
          <w:sz w:val="28"/>
          <w:szCs w:val="28"/>
        </w:rPr>
        <w:t>34</w:t>
      </w:r>
      <w:r w:rsidRPr="00FD34BA">
        <w:rPr>
          <w:rFonts w:ascii="宋体" w:hAnsi="宋体" w:hint="eastAsia"/>
          <w:sz w:val="28"/>
          <w:szCs w:val="28"/>
        </w:rPr>
        <w:t>岁的青年人数，然后再挨家挨户询问现在的情况，标明团员人数。最终得到了具体数据（青年人，团员人），汇总了每个人的姓名、性别、年龄、出生年月日、就业或上学情况（青年花名册，团员花名册），了解了他们的目前</w:t>
      </w:r>
      <w:r>
        <w:rPr>
          <w:rFonts w:ascii="宋体" w:hAnsi="宋体" w:hint="eastAsia"/>
          <w:sz w:val="28"/>
          <w:szCs w:val="28"/>
        </w:rPr>
        <w:t>状况，</w:t>
      </w:r>
      <w:r w:rsidRPr="00FD34BA">
        <w:rPr>
          <w:rFonts w:ascii="宋体" w:hAnsi="宋体" w:hint="eastAsia"/>
          <w:sz w:val="28"/>
          <w:szCs w:val="28"/>
        </w:rPr>
        <w:t>围绕着构建</w:t>
      </w:r>
      <w:r w:rsidRPr="00FD34BA">
        <w:rPr>
          <w:rFonts w:ascii="宋体" w:hint="eastAsia"/>
          <w:sz w:val="28"/>
          <w:szCs w:val="28"/>
        </w:rPr>
        <w:t>“</w:t>
      </w:r>
      <w:r w:rsidRPr="00FD34BA">
        <w:rPr>
          <w:rFonts w:ascii="宋体" w:hAnsi="宋体" w:hint="eastAsia"/>
          <w:sz w:val="28"/>
          <w:szCs w:val="28"/>
        </w:rPr>
        <w:t>和谐社会</w:t>
      </w:r>
      <w:r w:rsidRPr="00FD34BA">
        <w:rPr>
          <w:rFonts w:ascii="宋体" w:hint="eastAsia"/>
          <w:sz w:val="28"/>
          <w:szCs w:val="28"/>
        </w:rPr>
        <w:t>”</w:t>
      </w:r>
      <w:r w:rsidRPr="00FD34BA">
        <w:rPr>
          <w:rFonts w:ascii="宋体" w:hAnsi="宋体" w:hint="eastAsia"/>
          <w:sz w:val="28"/>
          <w:szCs w:val="28"/>
        </w:rPr>
        <w:t>的目标，积极组织本村团员青年投身经济社会建设，配合村党支部、村委会的各项工作实施</w:t>
      </w:r>
      <w:r w:rsidRPr="00FD34BA">
        <w:rPr>
          <w:rFonts w:ascii="宋体" w:hint="eastAsia"/>
          <w:sz w:val="28"/>
          <w:szCs w:val="28"/>
        </w:rPr>
        <w:t>“</w:t>
      </w:r>
      <w:r w:rsidRPr="00FD34BA">
        <w:rPr>
          <w:rFonts w:ascii="宋体" w:hAnsi="宋体" w:hint="eastAsia"/>
          <w:sz w:val="28"/>
          <w:szCs w:val="28"/>
        </w:rPr>
        <w:t>以人为本</w:t>
      </w:r>
      <w:r w:rsidRPr="00FD34BA">
        <w:rPr>
          <w:rFonts w:ascii="宋体" w:hint="eastAsia"/>
          <w:sz w:val="28"/>
          <w:szCs w:val="28"/>
        </w:rPr>
        <w:t>”</w:t>
      </w:r>
      <w:r w:rsidRPr="00FD34BA">
        <w:rPr>
          <w:rFonts w:ascii="宋体" w:hAnsi="宋体" w:hint="eastAsia"/>
          <w:sz w:val="28"/>
          <w:szCs w:val="28"/>
        </w:rPr>
        <w:t>的各项举措，进一步提升党支部的凝聚力，使团的工作在本村发展中起到有效积极作用。加强团支部组织建设，广泛听取团员意见，了解团员心声，关心团员工作、生活。以国庆节、青年节为契机，积极组织开展主题团日、深入学习科学发展观活动等形式多样、内容丰富、意义深刻的支部活动。</w:t>
      </w:r>
    </w:p>
    <w:p w:rsidR="00070844" w:rsidRDefault="00070844" w:rsidP="00131512">
      <w:pPr>
        <w:spacing w:before="0" w:beforeAutospacing="0" w:after="0" w:afterAutospacing="0" w:line="360" w:lineRule="auto"/>
        <w:ind w:firstLineChars="200" w:firstLine="31680"/>
        <w:rPr>
          <w:rFonts w:asci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除此之外，我还参与了很多其他的基层工作，如计划生育的宣传、农村合作医疗的录入以及创建工作等。我发现农村工作多是细小且琐碎的事情，但事无巨细，任何工作都必须脚踏实地、认真对待。尤其是在数据输入或文字录入上，一旦出错，都可能造成不必要的损失，所以在处理这些事情上，更要耐得住性子，做到一丝不苟，尽量避免错误的发生。尤其是现在的农村工作也逐步走向无纸化办公，大多数的两委干部还不能够熟练使用计算机，这就要求我们大学生“村官”必须切实负起责任，履行职责，在自己专长的领域里发挥积极的作用。</w:t>
      </w:r>
    </w:p>
    <w:p w:rsidR="00070844" w:rsidRDefault="00070844" w:rsidP="00131512">
      <w:pPr>
        <w:spacing w:before="0" w:beforeAutospacing="0" w:after="0" w:afterAutospacing="0" w:line="360" w:lineRule="auto"/>
        <w:ind w:firstLineChars="200" w:firstLine="31680"/>
        <w:rPr>
          <w:rFonts w:ascii="宋体"/>
          <w:b/>
          <w:sz w:val="28"/>
          <w:szCs w:val="28"/>
        </w:rPr>
      </w:pPr>
      <w:r w:rsidRPr="00AA737C">
        <w:rPr>
          <w:rFonts w:ascii="宋体" w:hAnsi="宋体" w:hint="eastAsia"/>
          <w:b/>
          <w:sz w:val="28"/>
          <w:szCs w:val="28"/>
        </w:rPr>
        <w:t>生活上：放低姿态、谦虚谨慎</w:t>
      </w:r>
    </w:p>
    <w:p w:rsidR="00070844" w:rsidRDefault="00070844" w:rsidP="00131512">
      <w:pPr>
        <w:spacing w:before="0" w:beforeAutospacing="0" w:after="0" w:afterAutospacing="0" w:line="360" w:lineRule="auto"/>
        <w:ind w:firstLineChars="200" w:firstLine="31680"/>
        <w:rPr>
          <w:rFonts w:asci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在我国初级社会主义的现阶段，不可否认的是农村基础设施相对较弱，生活仍然是比较艰苦的，对于部分长期生活在城市里的大学生“村官”来说，一些意想不到的困难在所难免。而如何将不适应转变为适应，真正的融入到农村生活，为民解忧，与民同乐，我认为这不仅是三年选聘生活必须解决的课题，也是检验我们意志是否坚定，能否胜任岗位的关键。通过亲身实践和了解到的周边情况，我认为有以下几点生活上所面临的难题需要我们积极面对，努力克服。</w:t>
      </w:r>
    </w:p>
    <w:p w:rsidR="00070844" w:rsidRPr="00F62B92" w:rsidRDefault="00070844" w:rsidP="006C015D">
      <w:pPr>
        <w:pStyle w:val="ListParagraph"/>
        <w:numPr>
          <w:ilvl w:val="0"/>
          <w:numId w:val="3"/>
        </w:numPr>
        <w:spacing w:before="0" w:beforeAutospacing="0" w:after="0" w:afterAutospacing="0" w:line="360" w:lineRule="auto"/>
        <w:ind w:firstLineChars="0"/>
        <w:rPr>
          <w:rFonts w:ascii="宋体"/>
          <w:b/>
          <w:sz w:val="28"/>
          <w:szCs w:val="28"/>
        </w:rPr>
      </w:pPr>
      <w:r w:rsidRPr="00F62B92">
        <w:rPr>
          <w:rFonts w:ascii="宋体" w:hAnsi="宋体" w:hint="eastAsia"/>
          <w:b/>
          <w:sz w:val="28"/>
          <w:szCs w:val="28"/>
        </w:rPr>
        <w:t>交通问题</w:t>
      </w:r>
    </w:p>
    <w:p w:rsidR="00070844" w:rsidRDefault="00070844" w:rsidP="00131512">
      <w:pPr>
        <w:spacing w:before="0" w:beforeAutospacing="0" w:after="0" w:afterAutospacing="0" w:line="360" w:lineRule="auto"/>
        <w:ind w:firstLineChars="200" w:firstLine="31680"/>
        <w:rPr>
          <w:rFonts w:asci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所服务的南正村位于长沟镇的西南方向，交通便利是我村的一大优点。我认为国家之所以公开选聘大学生“村官”，主要是有两个目的，一是希望大学生的专业知识能力能够为基层工作注入新鲜的血液，帮助基层组织提高办事效率。二是通过这三年的基层工作，给予当代大学生一次难能可贵的锻炼机会。常言道，身体是革命的本钱，我希望自己在这宝贵三年里，不仅可以收获心智上的成熟，也能够得到一副健康的好身板。所以即使坐车只需要</w:t>
      </w:r>
      <w:r>
        <w:rPr>
          <w:rFonts w:ascii="宋体" w:hAnsi="宋体"/>
          <w:sz w:val="28"/>
          <w:szCs w:val="28"/>
        </w:rPr>
        <w:t>5</w:t>
      </w:r>
      <w:r>
        <w:rPr>
          <w:rFonts w:ascii="宋体" w:hAnsi="宋体" w:hint="eastAsia"/>
          <w:sz w:val="28"/>
          <w:szCs w:val="28"/>
        </w:rPr>
        <w:t>分钟车程，我还是坚持骑镇里为我们配备的自行车作为平时上下班的交通工具，近四十分钟的行程，看似枯燥，但确是了解乡土人情，与群众拉近距离、增进感情的好途径。</w:t>
      </w:r>
    </w:p>
    <w:p w:rsidR="00070844" w:rsidRDefault="00070844" w:rsidP="00131512">
      <w:pPr>
        <w:spacing w:before="0" w:beforeAutospacing="0" w:after="0" w:afterAutospacing="0" w:line="360" w:lineRule="auto"/>
        <w:ind w:firstLineChars="200" w:firstLine="31680"/>
        <w:rPr>
          <w:rFonts w:asci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据我所知，在长沟镇需要面临交通问题的大学生“村官”不在少数，能够有直达车辆的村庄毕竟不多，但大家都积极的寻求应对方法，不让这个小瑕疵影响到工作办事的效率。越是了解到农村环境的不尽人意，我们才越是要扎实工作，帮助干部群众推动新农村建设又好又快发展，完善农村基础设施的建设。</w:t>
      </w:r>
    </w:p>
    <w:p w:rsidR="00070844" w:rsidRDefault="00070844" w:rsidP="006C015D">
      <w:pPr>
        <w:pStyle w:val="ListParagraph"/>
        <w:numPr>
          <w:ilvl w:val="0"/>
          <w:numId w:val="3"/>
        </w:numPr>
        <w:spacing w:before="0" w:beforeAutospacing="0" w:after="0" w:afterAutospacing="0" w:line="360" w:lineRule="auto"/>
        <w:ind w:firstLineChars="0"/>
        <w:rPr>
          <w:rFonts w:asci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沟通问题</w:t>
      </w:r>
    </w:p>
    <w:p w:rsidR="00070844" w:rsidRDefault="00070844" w:rsidP="00131512">
      <w:pPr>
        <w:spacing w:before="0" w:beforeAutospacing="0" w:after="0" w:afterAutospacing="0" w:line="360" w:lineRule="auto"/>
        <w:ind w:firstLineChars="200" w:firstLine="31680"/>
        <w:rPr>
          <w:rFonts w:asci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农村工作的绝大部分内容，都是在与群众打交道的过程中完成的，如何得到群众的信任，如何在群众中树立威信，如何成为群众心中真正意义的贴心人、带头人，这就需要我们大学生“村官”深入农村，与农民群众打成一片，建立起良好的沟通桥梁。</w:t>
      </w:r>
    </w:p>
    <w:p w:rsidR="00070844" w:rsidRDefault="00070844" w:rsidP="00131512">
      <w:pPr>
        <w:spacing w:before="0" w:beforeAutospacing="0" w:after="0" w:afterAutospacing="0" w:line="360" w:lineRule="auto"/>
        <w:ind w:firstLineChars="200" w:firstLine="31680"/>
        <w:rPr>
          <w:rFonts w:asci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在我刚开始接触到农村工作时，不掩饰的说，面对这样的陌生的领域，内心是存在畏惧感的，思想上产生过困惑，对自己的办事能力也开始怀疑。但是通过一段时间的接触，我明白了一点，只要你真诚、耐心、有责任感，农民群众是非常愿意向你敞开心扉，吐露心声的。在我刚进入村工作时，曾独自接待过一位老大爷，当时他非常气愤的冲进办公室，喊着让领导给他做主，我对眼前的状况也着实有些慌张，因为正巧此时领导们都不在，不过我想毕竟我是一名村官，有义务了解并帮助解决村民之间的纠纷。镇定之后我开始与这位老大爷交谈，了解到他家的菜地种的蔬菜不久前被邻居家的鸡吃了很多，他多次与邻居理论，邻居都不予理睬，他只好找到村委会，并气氛的说如果村委会解决不了他就要对蔬菜打药，后果自负。我倾听了他很长一段时间气氛的陈述直到情绪稳定，并试着慢慢与他交谈，劝他先不要生气，告诉他村委会一定会帮助他与邻居洽谈，并向他提供一些建议，如在菜园边上围起栅栏并贴上警告，还帮他打出了一份警告语，又告诉了他私自打药可能造成的危害，如果他的邻居仍不予理睬，那么村委会会找他商量。之后老大爷很信任我的拿着我打的那份警告离开了，而我在书记回来后，便将此事详细告诉了他，并说了我的建议。之后，在村两委的开导劝解下，两家达成了和解。交往的开始就是要建立一段互相尊重的平等关系，</w:t>
      </w:r>
      <w:r w:rsidRPr="001010E2">
        <w:rPr>
          <w:rFonts w:ascii="宋体" w:hAnsi="宋体" w:hint="eastAsia"/>
          <w:sz w:val="28"/>
          <w:szCs w:val="28"/>
        </w:rPr>
        <w:t>对待群众要热情相迎，坦诚相待，不摆架子，不打官腔，让群众感到信得过、靠得住。面对情绪激动、言语过激者，更不能急躁，要学会耐心倾听，镇定自如地解读政策，沉着冷静地讲明道理。对反映的问题认真进行调查研究，诚心诚意帮助解决，</w:t>
      </w:r>
      <w:r>
        <w:rPr>
          <w:rFonts w:ascii="宋体" w:hAnsi="宋体" w:hint="eastAsia"/>
          <w:sz w:val="28"/>
          <w:szCs w:val="28"/>
        </w:rPr>
        <w:t>就能够取信于民，得到群众的理解和支持。</w:t>
      </w:r>
    </w:p>
    <w:p w:rsidR="00070844" w:rsidRDefault="00070844" w:rsidP="00131512">
      <w:pPr>
        <w:spacing w:before="0" w:beforeAutospacing="0" w:after="0" w:afterAutospacing="0" w:line="360" w:lineRule="auto"/>
        <w:ind w:firstLineChars="200" w:firstLine="31680"/>
        <w:rPr>
          <w:rFonts w:ascii="黑体" w:eastAsia="黑体" w:hAnsi="黑体"/>
          <w:sz w:val="32"/>
          <w:szCs w:val="32"/>
        </w:rPr>
      </w:pPr>
      <w:r>
        <w:rPr>
          <w:rFonts w:ascii="宋体" w:hAnsi="宋体" w:hint="eastAsia"/>
          <w:b/>
          <w:sz w:val="30"/>
          <w:szCs w:val="30"/>
        </w:rPr>
        <w:t>四、</w:t>
      </w:r>
      <w:r>
        <w:rPr>
          <w:rFonts w:ascii="宋体" w:hAnsi="宋体"/>
          <w:b/>
          <w:sz w:val="30"/>
          <w:szCs w:val="30"/>
        </w:rPr>
        <w:t xml:space="preserve"> </w:t>
      </w:r>
      <w:r>
        <w:rPr>
          <w:rFonts w:ascii="黑体" w:eastAsia="黑体" w:hAnsi="黑体" w:hint="eastAsia"/>
          <w:sz w:val="32"/>
          <w:szCs w:val="32"/>
        </w:rPr>
        <w:t>怎样为新农村建设发挥作用</w:t>
      </w:r>
    </w:p>
    <w:p w:rsidR="00070844" w:rsidRPr="0073709D" w:rsidRDefault="00070844" w:rsidP="00131512">
      <w:pPr>
        <w:spacing w:before="0" w:beforeAutospacing="0" w:after="0" w:afterAutospacing="0" w:line="360" w:lineRule="auto"/>
        <w:ind w:firstLineChars="200" w:firstLine="31680"/>
        <w:rPr>
          <w:rFonts w:ascii="宋体"/>
          <w:b/>
          <w:sz w:val="28"/>
          <w:szCs w:val="28"/>
        </w:rPr>
      </w:pPr>
      <w:r w:rsidRPr="0073709D">
        <w:rPr>
          <w:rFonts w:ascii="宋体" w:hAnsi="宋体" w:hint="eastAsia"/>
          <w:b/>
          <w:sz w:val="28"/>
          <w:szCs w:val="28"/>
        </w:rPr>
        <w:t>第一、要树立扎根农村、奉献农村的信念</w:t>
      </w:r>
    </w:p>
    <w:p w:rsidR="00070844" w:rsidRPr="0073709D" w:rsidRDefault="00070844" w:rsidP="00131512">
      <w:pPr>
        <w:spacing w:before="0" w:beforeAutospacing="0" w:after="0" w:afterAutospacing="0" w:line="360" w:lineRule="auto"/>
        <w:ind w:firstLineChars="200" w:firstLine="31680"/>
        <w:rPr>
          <w:rFonts w:ascii="宋体"/>
          <w:sz w:val="28"/>
          <w:szCs w:val="28"/>
        </w:rPr>
      </w:pPr>
      <w:r w:rsidRPr="0073709D">
        <w:rPr>
          <w:rFonts w:ascii="宋体" w:hAnsi="宋体" w:hint="eastAsia"/>
          <w:sz w:val="28"/>
          <w:szCs w:val="28"/>
        </w:rPr>
        <w:t>大学生</w:t>
      </w:r>
      <w:r>
        <w:rPr>
          <w:rFonts w:ascii="宋体" w:hAnsi="宋体" w:hint="eastAsia"/>
          <w:sz w:val="28"/>
          <w:szCs w:val="28"/>
        </w:rPr>
        <w:t>“</w:t>
      </w:r>
      <w:r w:rsidRPr="0073709D">
        <w:rPr>
          <w:rFonts w:ascii="宋体" w:hAnsi="宋体" w:hint="eastAsia"/>
          <w:sz w:val="28"/>
          <w:szCs w:val="28"/>
        </w:rPr>
        <w:t>村官</w:t>
      </w:r>
      <w:r>
        <w:rPr>
          <w:rFonts w:ascii="宋体" w:hAnsi="宋体" w:hint="eastAsia"/>
          <w:sz w:val="28"/>
          <w:szCs w:val="28"/>
        </w:rPr>
        <w:t>”在服务期间</w:t>
      </w:r>
      <w:r w:rsidRPr="0073709D">
        <w:rPr>
          <w:rFonts w:ascii="宋体" w:hAnsi="宋体" w:hint="eastAsia"/>
          <w:sz w:val="28"/>
          <w:szCs w:val="28"/>
        </w:rPr>
        <w:t>要树立扎根农村、奉献农村的信念，树立牢固的宗旨观念和强烈的服务意识。在工作中，一方面要保证上情下达，不折不扣地贯彻执行上级党委、政府的决策，顾全大局，维护上级</w:t>
      </w:r>
      <w:r>
        <w:rPr>
          <w:rFonts w:ascii="宋体" w:hAnsi="宋体" w:hint="eastAsia"/>
          <w:sz w:val="28"/>
          <w:szCs w:val="28"/>
        </w:rPr>
        <w:t>部门</w:t>
      </w:r>
      <w:r w:rsidRPr="0073709D">
        <w:rPr>
          <w:rFonts w:ascii="宋体" w:hAnsi="宋体" w:hint="eastAsia"/>
          <w:sz w:val="28"/>
          <w:szCs w:val="28"/>
        </w:rPr>
        <w:t>权威；另一方面要保证下情上传，及时、准确地反映社情民意，为</w:t>
      </w:r>
      <w:r>
        <w:rPr>
          <w:rFonts w:ascii="宋体" w:hAnsi="宋体" w:hint="eastAsia"/>
          <w:sz w:val="28"/>
          <w:szCs w:val="28"/>
        </w:rPr>
        <w:t>上级部门</w:t>
      </w:r>
      <w:r w:rsidRPr="0073709D">
        <w:rPr>
          <w:rFonts w:ascii="宋体" w:hAnsi="宋体" w:hint="eastAsia"/>
          <w:sz w:val="28"/>
          <w:szCs w:val="28"/>
        </w:rPr>
        <w:t>提供决策依据；同时，要深入基层、深入实际，为基层和群众提供热情、优质、高效的服务，努力做到感情上贴近群众，心里装着群众，凡事想着群众，一切为了群众。</w:t>
      </w:r>
    </w:p>
    <w:p w:rsidR="00070844" w:rsidRDefault="00070844" w:rsidP="00131512">
      <w:pPr>
        <w:spacing w:before="0" w:beforeAutospacing="0" w:after="0" w:afterAutospacing="0" w:line="360" w:lineRule="auto"/>
        <w:ind w:firstLineChars="200" w:firstLine="31680"/>
        <w:rPr>
          <w:rFonts w:ascii="宋体"/>
          <w:b/>
          <w:sz w:val="28"/>
          <w:szCs w:val="28"/>
        </w:rPr>
      </w:pPr>
      <w:r w:rsidRPr="00E54D3A">
        <w:rPr>
          <w:rFonts w:ascii="宋体" w:hAnsi="宋体" w:hint="eastAsia"/>
          <w:b/>
          <w:sz w:val="28"/>
          <w:szCs w:val="28"/>
        </w:rPr>
        <w:t>第二、有能力，能够服务农村。</w:t>
      </w:r>
    </w:p>
    <w:p w:rsidR="00070844" w:rsidRDefault="00070844" w:rsidP="00131512">
      <w:pPr>
        <w:spacing w:before="0" w:beforeAutospacing="0" w:after="0" w:afterAutospacing="0" w:line="360" w:lineRule="auto"/>
        <w:ind w:firstLineChars="200" w:firstLine="31680"/>
        <w:rPr>
          <w:rFonts w:asci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首先，大学生“村官”应在工作中体现出较高的学习能力，既包括理论和业务知识的学习，也包括在实践中收获经验的学习。在理论学习中，应</w:t>
      </w:r>
      <w:r w:rsidRPr="002A2B33">
        <w:rPr>
          <w:rFonts w:ascii="宋体" w:hAnsi="宋体" w:hint="eastAsia"/>
          <w:sz w:val="28"/>
          <w:szCs w:val="28"/>
        </w:rPr>
        <w:t>全面深入地学习马列主义、毛泽东思想、邓小平理论和“三个代表”重要思想，努力掌握理论体系和精神实质，打牢坚实的理论功底</w:t>
      </w:r>
      <w:r>
        <w:rPr>
          <w:rFonts w:ascii="宋体" w:hAnsi="宋体" w:hint="eastAsia"/>
          <w:sz w:val="28"/>
          <w:szCs w:val="28"/>
        </w:rPr>
        <w:t>。业务知识的学习中，在掌握农村工作基础理论及相关法律、政策、规定的同时，还应把握村务工作的政策性、原则性，将理论和实际请况相结合，融会贯通，有理有据的处理问题。“实践出真知”，想要获得丰富的基层工作经验，就应该让自己在实践中学习，要</w:t>
      </w:r>
      <w:r w:rsidRPr="002A2B33">
        <w:rPr>
          <w:rFonts w:ascii="宋体" w:hAnsi="宋体" w:hint="eastAsia"/>
          <w:sz w:val="28"/>
          <w:szCs w:val="28"/>
        </w:rPr>
        <w:t>多深入到基层和群众中去，系统掌握情况，认真</w:t>
      </w:r>
      <w:r>
        <w:rPr>
          <w:rFonts w:ascii="宋体" w:hAnsi="宋体" w:hint="eastAsia"/>
          <w:sz w:val="28"/>
          <w:szCs w:val="28"/>
        </w:rPr>
        <w:t>分析问题</w:t>
      </w:r>
      <w:r w:rsidRPr="002A2B33">
        <w:rPr>
          <w:rFonts w:ascii="宋体" w:hAnsi="宋体" w:hint="eastAsia"/>
          <w:sz w:val="28"/>
          <w:szCs w:val="28"/>
        </w:rPr>
        <w:t>，在广泛占有第一手资料的基础上，进行</w:t>
      </w:r>
      <w:r>
        <w:rPr>
          <w:rFonts w:ascii="宋体" w:hAnsi="宋体" w:hint="eastAsia"/>
          <w:sz w:val="28"/>
          <w:szCs w:val="28"/>
        </w:rPr>
        <w:t>细致</w:t>
      </w:r>
      <w:r w:rsidRPr="002A2B33">
        <w:rPr>
          <w:rFonts w:ascii="宋体" w:hAnsi="宋体" w:hint="eastAsia"/>
          <w:sz w:val="28"/>
          <w:szCs w:val="28"/>
        </w:rPr>
        <w:t>的加工和理性的思考，做到胸中有全局，手中有典型，推广有经验。</w:t>
      </w:r>
    </w:p>
    <w:p w:rsidR="00070844" w:rsidRDefault="00070844" w:rsidP="00131512">
      <w:pPr>
        <w:spacing w:before="0" w:beforeAutospacing="0" w:after="0" w:afterAutospacing="0" w:line="360" w:lineRule="auto"/>
        <w:ind w:firstLineChars="200" w:firstLine="31680"/>
        <w:rPr>
          <w:rFonts w:asci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其次，大学生“村官”应在工作中培养良好的公文写作能力。在日常工作中，经常要求我们拟定工作计划、工作总结、调研报告等</w:t>
      </w:r>
      <w:r w:rsidRPr="00B02CB8">
        <w:rPr>
          <w:rFonts w:ascii="宋体" w:hAnsi="宋体" w:hint="eastAsia"/>
          <w:sz w:val="28"/>
          <w:szCs w:val="28"/>
        </w:rPr>
        <w:t>材料，通过文字材料，及时、准确、简练地报告工作情况和问题，总结典型经验。除了文字表达能力外，语言表达能力也十分重要。作为一名大学生村官，向上汇报工作，对下传达任务，做群众思想政治工作等，都需要有较强的语言表达能力，口才是大学生村官的必备之才，口才的好坏，在一定程度上会影响到工作质量和工作效果。我们要学习讲话的艺术，注重语言的风采。</w:t>
      </w:r>
    </w:p>
    <w:p w:rsidR="00070844" w:rsidRDefault="00070844" w:rsidP="00131512">
      <w:pPr>
        <w:spacing w:before="0" w:beforeAutospacing="0" w:after="0" w:afterAutospacing="0" w:line="360" w:lineRule="auto"/>
        <w:ind w:firstLineChars="200" w:firstLine="31680"/>
        <w:rPr>
          <w:rFonts w:asci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第三，大学生“村官”应发挥善于运用现代科技的能力。如我前文所说，现代村务工作也逐渐转变为无纸化办公，很多两委干部还不能熟练操作计算机进行拟定报告、制定表格、起草合同等工作，也不会运用网路提供的便捷服务进行时事、理论上的学习，以及农资、农机等相关信息的查阅。所以，作为信息时代的大学生“村官”，</w:t>
      </w:r>
      <w:r w:rsidRPr="004E5B5D">
        <w:rPr>
          <w:rFonts w:ascii="宋体" w:hAnsi="宋体" w:hint="eastAsia"/>
          <w:sz w:val="28"/>
          <w:szCs w:val="28"/>
        </w:rPr>
        <w:t>除了要熟练掌握本职工作所需的业务知识外，还要能运用现代电子技术手段获取信息、收集信息、处理信息。只有具备了驾驭现代科技的能力，才能结合专业知识和本部门的业务情况优选工作方案，以提高工作、管理的效率和质量。</w:t>
      </w:r>
    </w:p>
    <w:p w:rsidR="00070844" w:rsidRDefault="00070844" w:rsidP="00131512">
      <w:pPr>
        <w:spacing w:before="0" w:beforeAutospacing="0" w:after="0" w:afterAutospacing="0" w:line="360" w:lineRule="auto"/>
        <w:ind w:firstLineChars="200" w:firstLine="31680"/>
        <w:rPr>
          <w:rFonts w:ascii="宋体"/>
          <w:sz w:val="28"/>
          <w:szCs w:val="28"/>
        </w:rPr>
      </w:pPr>
    </w:p>
    <w:p w:rsidR="00070844" w:rsidRPr="00B02CB8" w:rsidRDefault="00070844" w:rsidP="002F7F35">
      <w:pPr>
        <w:spacing w:before="0" w:beforeAutospacing="0" w:after="0" w:afterAutospacing="0" w:line="360" w:lineRule="auto"/>
        <w:ind w:firstLineChars="200" w:firstLine="31680"/>
        <w:rPr>
          <w:rFonts w:ascii="宋体"/>
          <w:sz w:val="28"/>
          <w:szCs w:val="28"/>
        </w:rPr>
      </w:pPr>
    </w:p>
    <w:sectPr w:rsidR="00070844" w:rsidRPr="00B02CB8" w:rsidSect="00980557">
      <w:footerReference w:type="even" r:id="rId7"/>
      <w:footerReference w:type="default" r:id="rId8"/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0844" w:rsidRDefault="00070844" w:rsidP="00FE041D">
      <w:pPr>
        <w:spacing w:before="0" w:after="0" w:line="240" w:lineRule="auto"/>
      </w:pPr>
      <w:r>
        <w:separator/>
      </w:r>
    </w:p>
  </w:endnote>
  <w:endnote w:type="continuationSeparator" w:id="1">
    <w:p w:rsidR="00070844" w:rsidRDefault="00070844" w:rsidP="00FE041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844" w:rsidRDefault="00070844" w:rsidP="00B37D5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70844" w:rsidRDefault="0007084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844" w:rsidRDefault="00070844" w:rsidP="00B37D5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070844" w:rsidRDefault="0007084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0844" w:rsidRDefault="00070844" w:rsidP="00FE041D">
      <w:pPr>
        <w:spacing w:before="0" w:after="0" w:line="240" w:lineRule="auto"/>
      </w:pPr>
      <w:r>
        <w:separator/>
      </w:r>
    </w:p>
  </w:footnote>
  <w:footnote w:type="continuationSeparator" w:id="1">
    <w:p w:rsidR="00070844" w:rsidRDefault="00070844" w:rsidP="00FE041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F74CC6"/>
    <w:multiLevelType w:val="hybridMultilevel"/>
    <w:tmpl w:val="4DF046E2"/>
    <w:lvl w:ilvl="0" w:tplc="2D22E2E6">
      <w:start w:val="1"/>
      <w:numFmt w:val="japaneseCounting"/>
      <w:lvlText w:val="（%1）"/>
      <w:lvlJc w:val="left"/>
      <w:pPr>
        <w:ind w:left="1415" w:hanging="85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  <w:rPr>
        <w:rFonts w:cs="Times New Roman"/>
      </w:rPr>
    </w:lvl>
  </w:abstractNum>
  <w:abstractNum w:abstractNumId="1">
    <w:nsid w:val="54F158AF"/>
    <w:multiLevelType w:val="hybridMultilevel"/>
    <w:tmpl w:val="1FCC5FB2"/>
    <w:lvl w:ilvl="0" w:tplc="A96C0012">
      <w:start w:val="1"/>
      <w:numFmt w:val="japaneseCounting"/>
      <w:lvlText w:val="（%1）"/>
      <w:lvlJc w:val="left"/>
      <w:pPr>
        <w:tabs>
          <w:tab w:val="num" w:pos="1414"/>
        </w:tabs>
        <w:ind w:left="1414" w:hanging="855"/>
      </w:pPr>
      <w:rPr>
        <w:rFonts w:hAnsi="宋体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99"/>
        </w:tabs>
        <w:ind w:left="1399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19"/>
        </w:tabs>
        <w:ind w:left="1819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39"/>
        </w:tabs>
        <w:ind w:left="2239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659"/>
        </w:tabs>
        <w:ind w:left="2659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79"/>
        </w:tabs>
        <w:ind w:left="3079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499"/>
        </w:tabs>
        <w:ind w:left="3499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919"/>
        </w:tabs>
        <w:ind w:left="3919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39"/>
        </w:tabs>
        <w:ind w:left="4339" w:hanging="420"/>
      </w:pPr>
      <w:rPr>
        <w:rFonts w:cs="Times New Roman"/>
      </w:rPr>
    </w:lvl>
  </w:abstractNum>
  <w:abstractNum w:abstractNumId="2">
    <w:nsid w:val="7BA009C9"/>
    <w:multiLevelType w:val="hybridMultilevel"/>
    <w:tmpl w:val="5D809138"/>
    <w:lvl w:ilvl="0" w:tplc="01A6A9B6">
      <w:start w:val="1"/>
      <w:numFmt w:val="japaneseCounting"/>
      <w:lvlText w:val="%1）"/>
      <w:lvlJc w:val="left"/>
      <w:pPr>
        <w:tabs>
          <w:tab w:val="num" w:pos="1419"/>
        </w:tabs>
        <w:ind w:left="1419" w:hanging="720"/>
      </w:pPr>
      <w:rPr>
        <w:rFonts w:hAnsi="宋体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39"/>
        </w:tabs>
        <w:ind w:left="1539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59"/>
        </w:tabs>
        <w:ind w:left="1959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379"/>
        </w:tabs>
        <w:ind w:left="2379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799"/>
        </w:tabs>
        <w:ind w:left="2799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219"/>
        </w:tabs>
        <w:ind w:left="3219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639"/>
        </w:tabs>
        <w:ind w:left="3639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4059"/>
        </w:tabs>
        <w:ind w:left="4059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479"/>
        </w:tabs>
        <w:ind w:left="4479" w:hanging="42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E041D"/>
    <w:rsid w:val="000007B2"/>
    <w:rsid w:val="000043D7"/>
    <w:rsid w:val="000138F6"/>
    <w:rsid w:val="00013ED3"/>
    <w:rsid w:val="00024653"/>
    <w:rsid w:val="00027AD8"/>
    <w:rsid w:val="00030CAA"/>
    <w:rsid w:val="00036BC4"/>
    <w:rsid w:val="00045EAB"/>
    <w:rsid w:val="00051D25"/>
    <w:rsid w:val="00064139"/>
    <w:rsid w:val="0006513C"/>
    <w:rsid w:val="00066B39"/>
    <w:rsid w:val="00070844"/>
    <w:rsid w:val="00073E23"/>
    <w:rsid w:val="00076CE0"/>
    <w:rsid w:val="0007776B"/>
    <w:rsid w:val="000779A7"/>
    <w:rsid w:val="00080BA6"/>
    <w:rsid w:val="00081705"/>
    <w:rsid w:val="00081ECC"/>
    <w:rsid w:val="000864EE"/>
    <w:rsid w:val="000909C9"/>
    <w:rsid w:val="00090FCE"/>
    <w:rsid w:val="00091AB8"/>
    <w:rsid w:val="00094339"/>
    <w:rsid w:val="000946C7"/>
    <w:rsid w:val="0009560E"/>
    <w:rsid w:val="00095FE2"/>
    <w:rsid w:val="00096C58"/>
    <w:rsid w:val="00097DF4"/>
    <w:rsid w:val="00097EDC"/>
    <w:rsid w:val="000A01A8"/>
    <w:rsid w:val="000A55D0"/>
    <w:rsid w:val="000A6D9A"/>
    <w:rsid w:val="000B268B"/>
    <w:rsid w:val="000B39CB"/>
    <w:rsid w:val="000B4D5B"/>
    <w:rsid w:val="000C5F3D"/>
    <w:rsid w:val="000D07C1"/>
    <w:rsid w:val="000D4416"/>
    <w:rsid w:val="000D4B31"/>
    <w:rsid w:val="000D6EF8"/>
    <w:rsid w:val="000E04E3"/>
    <w:rsid w:val="000E1125"/>
    <w:rsid w:val="000E1F54"/>
    <w:rsid w:val="000E722A"/>
    <w:rsid w:val="000E7E57"/>
    <w:rsid w:val="000F6BC0"/>
    <w:rsid w:val="001010E2"/>
    <w:rsid w:val="00101F90"/>
    <w:rsid w:val="001074E9"/>
    <w:rsid w:val="0011080F"/>
    <w:rsid w:val="00112DC5"/>
    <w:rsid w:val="00114299"/>
    <w:rsid w:val="001177C7"/>
    <w:rsid w:val="00124410"/>
    <w:rsid w:val="00126A9A"/>
    <w:rsid w:val="001303B4"/>
    <w:rsid w:val="001303B9"/>
    <w:rsid w:val="00130649"/>
    <w:rsid w:val="001306B6"/>
    <w:rsid w:val="00130917"/>
    <w:rsid w:val="0013132E"/>
    <w:rsid w:val="00131512"/>
    <w:rsid w:val="00140BEC"/>
    <w:rsid w:val="00142C34"/>
    <w:rsid w:val="00143E80"/>
    <w:rsid w:val="00145E30"/>
    <w:rsid w:val="001520F3"/>
    <w:rsid w:val="00154A87"/>
    <w:rsid w:val="00155B9B"/>
    <w:rsid w:val="00160946"/>
    <w:rsid w:val="0016349D"/>
    <w:rsid w:val="00166DE9"/>
    <w:rsid w:val="00172050"/>
    <w:rsid w:val="001815DA"/>
    <w:rsid w:val="0018682A"/>
    <w:rsid w:val="00192B23"/>
    <w:rsid w:val="00194DE5"/>
    <w:rsid w:val="001959C3"/>
    <w:rsid w:val="001A24B7"/>
    <w:rsid w:val="001A2708"/>
    <w:rsid w:val="001A5A94"/>
    <w:rsid w:val="001B20F6"/>
    <w:rsid w:val="001B2974"/>
    <w:rsid w:val="001B54B5"/>
    <w:rsid w:val="001B6A21"/>
    <w:rsid w:val="001C59AB"/>
    <w:rsid w:val="001D08BA"/>
    <w:rsid w:val="001D267F"/>
    <w:rsid w:val="001D4742"/>
    <w:rsid w:val="001D6A40"/>
    <w:rsid w:val="001D78B5"/>
    <w:rsid w:val="001E0635"/>
    <w:rsid w:val="001E0967"/>
    <w:rsid w:val="001E5DD0"/>
    <w:rsid w:val="001E6A4B"/>
    <w:rsid w:val="001F04F8"/>
    <w:rsid w:val="001F053F"/>
    <w:rsid w:val="001F46BB"/>
    <w:rsid w:val="001F5B09"/>
    <w:rsid w:val="001F6617"/>
    <w:rsid w:val="001F6F3F"/>
    <w:rsid w:val="0020090E"/>
    <w:rsid w:val="002020F3"/>
    <w:rsid w:val="00205E0F"/>
    <w:rsid w:val="0020705D"/>
    <w:rsid w:val="00210030"/>
    <w:rsid w:val="002102DF"/>
    <w:rsid w:val="00210520"/>
    <w:rsid w:val="0023187C"/>
    <w:rsid w:val="00234D52"/>
    <w:rsid w:val="0023743E"/>
    <w:rsid w:val="00242572"/>
    <w:rsid w:val="00244122"/>
    <w:rsid w:val="00245FE9"/>
    <w:rsid w:val="00246372"/>
    <w:rsid w:val="002467A3"/>
    <w:rsid w:val="00246C85"/>
    <w:rsid w:val="00247E01"/>
    <w:rsid w:val="00256CE6"/>
    <w:rsid w:val="00257C4F"/>
    <w:rsid w:val="002610B7"/>
    <w:rsid w:val="002623F0"/>
    <w:rsid w:val="002705FD"/>
    <w:rsid w:val="00273795"/>
    <w:rsid w:val="002770DD"/>
    <w:rsid w:val="0028084B"/>
    <w:rsid w:val="00280DE1"/>
    <w:rsid w:val="00280E27"/>
    <w:rsid w:val="002835A3"/>
    <w:rsid w:val="002905D0"/>
    <w:rsid w:val="002A05EF"/>
    <w:rsid w:val="002A2887"/>
    <w:rsid w:val="002A2B33"/>
    <w:rsid w:val="002A2B48"/>
    <w:rsid w:val="002A7543"/>
    <w:rsid w:val="002B0525"/>
    <w:rsid w:val="002B1A25"/>
    <w:rsid w:val="002B1D89"/>
    <w:rsid w:val="002B2E7A"/>
    <w:rsid w:val="002B2FF8"/>
    <w:rsid w:val="002B31C8"/>
    <w:rsid w:val="002B434A"/>
    <w:rsid w:val="002C0A87"/>
    <w:rsid w:val="002C1533"/>
    <w:rsid w:val="002D1043"/>
    <w:rsid w:val="002D60FB"/>
    <w:rsid w:val="002D7944"/>
    <w:rsid w:val="002D7D33"/>
    <w:rsid w:val="002E332D"/>
    <w:rsid w:val="002E5100"/>
    <w:rsid w:val="002F1343"/>
    <w:rsid w:val="002F2B0B"/>
    <w:rsid w:val="002F5EE4"/>
    <w:rsid w:val="002F6692"/>
    <w:rsid w:val="002F7F35"/>
    <w:rsid w:val="003013AE"/>
    <w:rsid w:val="00302876"/>
    <w:rsid w:val="00304791"/>
    <w:rsid w:val="00305F50"/>
    <w:rsid w:val="00306AB4"/>
    <w:rsid w:val="00307086"/>
    <w:rsid w:val="00310710"/>
    <w:rsid w:val="00340A4C"/>
    <w:rsid w:val="00343C17"/>
    <w:rsid w:val="003444E3"/>
    <w:rsid w:val="00353601"/>
    <w:rsid w:val="003561C9"/>
    <w:rsid w:val="00357542"/>
    <w:rsid w:val="00360748"/>
    <w:rsid w:val="00360C85"/>
    <w:rsid w:val="0036145D"/>
    <w:rsid w:val="0036244F"/>
    <w:rsid w:val="00366541"/>
    <w:rsid w:val="00370A27"/>
    <w:rsid w:val="00374315"/>
    <w:rsid w:val="00376AA9"/>
    <w:rsid w:val="003872DB"/>
    <w:rsid w:val="00387E7F"/>
    <w:rsid w:val="003920EF"/>
    <w:rsid w:val="00395B0D"/>
    <w:rsid w:val="00396696"/>
    <w:rsid w:val="003A05F1"/>
    <w:rsid w:val="003A28AC"/>
    <w:rsid w:val="003A4092"/>
    <w:rsid w:val="003A41FE"/>
    <w:rsid w:val="003A7D5D"/>
    <w:rsid w:val="003B1C50"/>
    <w:rsid w:val="003B32C4"/>
    <w:rsid w:val="003B6792"/>
    <w:rsid w:val="003C12BE"/>
    <w:rsid w:val="003C4339"/>
    <w:rsid w:val="003C53AF"/>
    <w:rsid w:val="003D4650"/>
    <w:rsid w:val="003D4A02"/>
    <w:rsid w:val="003D78A4"/>
    <w:rsid w:val="003E24EB"/>
    <w:rsid w:val="003E7E67"/>
    <w:rsid w:val="003F0141"/>
    <w:rsid w:val="003F21D5"/>
    <w:rsid w:val="004020B4"/>
    <w:rsid w:val="00403CD1"/>
    <w:rsid w:val="00405082"/>
    <w:rsid w:val="0040742B"/>
    <w:rsid w:val="00407602"/>
    <w:rsid w:val="00410797"/>
    <w:rsid w:val="004113CA"/>
    <w:rsid w:val="00411957"/>
    <w:rsid w:val="004201C4"/>
    <w:rsid w:val="004253D3"/>
    <w:rsid w:val="00425BA1"/>
    <w:rsid w:val="00427261"/>
    <w:rsid w:val="0043136F"/>
    <w:rsid w:val="004337D9"/>
    <w:rsid w:val="00436B1A"/>
    <w:rsid w:val="00447125"/>
    <w:rsid w:val="00453799"/>
    <w:rsid w:val="004549D5"/>
    <w:rsid w:val="00457845"/>
    <w:rsid w:val="00461F5E"/>
    <w:rsid w:val="004653A3"/>
    <w:rsid w:val="00466A3F"/>
    <w:rsid w:val="00466D90"/>
    <w:rsid w:val="004748A6"/>
    <w:rsid w:val="00475587"/>
    <w:rsid w:val="0048548F"/>
    <w:rsid w:val="004857E0"/>
    <w:rsid w:val="004A14AC"/>
    <w:rsid w:val="004B024A"/>
    <w:rsid w:val="004B07C1"/>
    <w:rsid w:val="004B1AE0"/>
    <w:rsid w:val="004B2BAF"/>
    <w:rsid w:val="004B5730"/>
    <w:rsid w:val="004B6B5E"/>
    <w:rsid w:val="004B6BD8"/>
    <w:rsid w:val="004B77DA"/>
    <w:rsid w:val="004C10B1"/>
    <w:rsid w:val="004C1CF3"/>
    <w:rsid w:val="004C2036"/>
    <w:rsid w:val="004C245C"/>
    <w:rsid w:val="004D37D8"/>
    <w:rsid w:val="004E1FC9"/>
    <w:rsid w:val="004E5B5D"/>
    <w:rsid w:val="004E70B2"/>
    <w:rsid w:val="004F08CD"/>
    <w:rsid w:val="004F57D6"/>
    <w:rsid w:val="004F6203"/>
    <w:rsid w:val="004F74C7"/>
    <w:rsid w:val="00501A9E"/>
    <w:rsid w:val="00504F87"/>
    <w:rsid w:val="00506B6E"/>
    <w:rsid w:val="00506B72"/>
    <w:rsid w:val="005140CA"/>
    <w:rsid w:val="00514465"/>
    <w:rsid w:val="00515DB9"/>
    <w:rsid w:val="00521265"/>
    <w:rsid w:val="00526059"/>
    <w:rsid w:val="005279B0"/>
    <w:rsid w:val="00530712"/>
    <w:rsid w:val="00532145"/>
    <w:rsid w:val="00532CDC"/>
    <w:rsid w:val="00535130"/>
    <w:rsid w:val="005368E7"/>
    <w:rsid w:val="00536EC5"/>
    <w:rsid w:val="00544893"/>
    <w:rsid w:val="005452BD"/>
    <w:rsid w:val="005456AE"/>
    <w:rsid w:val="005532EA"/>
    <w:rsid w:val="005614DA"/>
    <w:rsid w:val="0056462E"/>
    <w:rsid w:val="00564A67"/>
    <w:rsid w:val="00570B32"/>
    <w:rsid w:val="005719C6"/>
    <w:rsid w:val="0057311C"/>
    <w:rsid w:val="00580431"/>
    <w:rsid w:val="00581787"/>
    <w:rsid w:val="005842F9"/>
    <w:rsid w:val="00584FBB"/>
    <w:rsid w:val="005861D8"/>
    <w:rsid w:val="0058703A"/>
    <w:rsid w:val="0059120F"/>
    <w:rsid w:val="005A659E"/>
    <w:rsid w:val="005B1358"/>
    <w:rsid w:val="005B279C"/>
    <w:rsid w:val="005B47A6"/>
    <w:rsid w:val="005C4CC8"/>
    <w:rsid w:val="005C5134"/>
    <w:rsid w:val="005D042C"/>
    <w:rsid w:val="005D2A12"/>
    <w:rsid w:val="005D3488"/>
    <w:rsid w:val="005D3609"/>
    <w:rsid w:val="005D3D54"/>
    <w:rsid w:val="005D4B6F"/>
    <w:rsid w:val="005E0AAF"/>
    <w:rsid w:val="005E2CF8"/>
    <w:rsid w:val="005E3929"/>
    <w:rsid w:val="005F0B71"/>
    <w:rsid w:val="00601AFF"/>
    <w:rsid w:val="00604317"/>
    <w:rsid w:val="006048A0"/>
    <w:rsid w:val="00604A2A"/>
    <w:rsid w:val="00614017"/>
    <w:rsid w:val="0062041B"/>
    <w:rsid w:val="00633A04"/>
    <w:rsid w:val="00634F5F"/>
    <w:rsid w:val="006352E8"/>
    <w:rsid w:val="00635A36"/>
    <w:rsid w:val="00640067"/>
    <w:rsid w:val="006468AF"/>
    <w:rsid w:val="0064789E"/>
    <w:rsid w:val="00650411"/>
    <w:rsid w:val="00652D71"/>
    <w:rsid w:val="00653D53"/>
    <w:rsid w:val="006554C6"/>
    <w:rsid w:val="006645F1"/>
    <w:rsid w:val="00670CF0"/>
    <w:rsid w:val="0067332B"/>
    <w:rsid w:val="00673BB5"/>
    <w:rsid w:val="00675422"/>
    <w:rsid w:val="00681B4A"/>
    <w:rsid w:val="00687C57"/>
    <w:rsid w:val="00693371"/>
    <w:rsid w:val="00693F35"/>
    <w:rsid w:val="00694903"/>
    <w:rsid w:val="00695918"/>
    <w:rsid w:val="00697CEE"/>
    <w:rsid w:val="006A0B48"/>
    <w:rsid w:val="006A14C7"/>
    <w:rsid w:val="006A4373"/>
    <w:rsid w:val="006A5111"/>
    <w:rsid w:val="006A601C"/>
    <w:rsid w:val="006B2331"/>
    <w:rsid w:val="006B342F"/>
    <w:rsid w:val="006B4C82"/>
    <w:rsid w:val="006C015D"/>
    <w:rsid w:val="006C1206"/>
    <w:rsid w:val="006C4243"/>
    <w:rsid w:val="006C45F1"/>
    <w:rsid w:val="006D41D5"/>
    <w:rsid w:val="006D639B"/>
    <w:rsid w:val="006D6D3D"/>
    <w:rsid w:val="006D7D9D"/>
    <w:rsid w:val="006E73C6"/>
    <w:rsid w:val="006E75F3"/>
    <w:rsid w:val="006E7685"/>
    <w:rsid w:val="006F33B1"/>
    <w:rsid w:val="006F4020"/>
    <w:rsid w:val="006F4E1E"/>
    <w:rsid w:val="006F6C58"/>
    <w:rsid w:val="007017AC"/>
    <w:rsid w:val="00702919"/>
    <w:rsid w:val="00702C29"/>
    <w:rsid w:val="00705C27"/>
    <w:rsid w:val="00705E6E"/>
    <w:rsid w:val="007071DE"/>
    <w:rsid w:val="00717F7A"/>
    <w:rsid w:val="0073709D"/>
    <w:rsid w:val="00737A46"/>
    <w:rsid w:val="0074399D"/>
    <w:rsid w:val="00744663"/>
    <w:rsid w:val="0074531C"/>
    <w:rsid w:val="007546E8"/>
    <w:rsid w:val="007557C9"/>
    <w:rsid w:val="00756C63"/>
    <w:rsid w:val="00761521"/>
    <w:rsid w:val="00770265"/>
    <w:rsid w:val="00775251"/>
    <w:rsid w:val="007763EB"/>
    <w:rsid w:val="007771A1"/>
    <w:rsid w:val="00777C62"/>
    <w:rsid w:val="007801F2"/>
    <w:rsid w:val="00780B9B"/>
    <w:rsid w:val="00782820"/>
    <w:rsid w:val="00784911"/>
    <w:rsid w:val="00785151"/>
    <w:rsid w:val="00790699"/>
    <w:rsid w:val="007924B0"/>
    <w:rsid w:val="00794700"/>
    <w:rsid w:val="00794EB8"/>
    <w:rsid w:val="00795962"/>
    <w:rsid w:val="00796E50"/>
    <w:rsid w:val="00797C5F"/>
    <w:rsid w:val="007A1CA1"/>
    <w:rsid w:val="007A6714"/>
    <w:rsid w:val="007B0D26"/>
    <w:rsid w:val="007C0478"/>
    <w:rsid w:val="007C377E"/>
    <w:rsid w:val="007C6BB9"/>
    <w:rsid w:val="007D558A"/>
    <w:rsid w:val="007D7063"/>
    <w:rsid w:val="007E3326"/>
    <w:rsid w:val="007E4054"/>
    <w:rsid w:val="007E4901"/>
    <w:rsid w:val="007E77DE"/>
    <w:rsid w:val="007E7BBC"/>
    <w:rsid w:val="007F19FC"/>
    <w:rsid w:val="007F357C"/>
    <w:rsid w:val="007F3A28"/>
    <w:rsid w:val="007F53C4"/>
    <w:rsid w:val="00801745"/>
    <w:rsid w:val="00802241"/>
    <w:rsid w:val="00802A83"/>
    <w:rsid w:val="00810E07"/>
    <w:rsid w:val="00813AC8"/>
    <w:rsid w:val="008143C9"/>
    <w:rsid w:val="0081484F"/>
    <w:rsid w:val="00816490"/>
    <w:rsid w:val="00823201"/>
    <w:rsid w:val="00825BDD"/>
    <w:rsid w:val="00834555"/>
    <w:rsid w:val="00835249"/>
    <w:rsid w:val="008453F2"/>
    <w:rsid w:val="00845464"/>
    <w:rsid w:val="00845B81"/>
    <w:rsid w:val="00846DEF"/>
    <w:rsid w:val="00850EA3"/>
    <w:rsid w:val="00864976"/>
    <w:rsid w:val="00866DC8"/>
    <w:rsid w:val="00870286"/>
    <w:rsid w:val="008707C1"/>
    <w:rsid w:val="0088051E"/>
    <w:rsid w:val="008818D3"/>
    <w:rsid w:val="00886749"/>
    <w:rsid w:val="008901A9"/>
    <w:rsid w:val="00896D84"/>
    <w:rsid w:val="008A1437"/>
    <w:rsid w:val="008A1820"/>
    <w:rsid w:val="008A604D"/>
    <w:rsid w:val="008A67BE"/>
    <w:rsid w:val="008B06D2"/>
    <w:rsid w:val="008B2430"/>
    <w:rsid w:val="008B252D"/>
    <w:rsid w:val="008B3C0D"/>
    <w:rsid w:val="008C1F93"/>
    <w:rsid w:val="008C6751"/>
    <w:rsid w:val="008D382F"/>
    <w:rsid w:val="008E1D81"/>
    <w:rsid w:val="008E4FF9"/>
    <w:rsid w:val="008F18ED"/>
    <w:rsid w:val="008F244E"/>
    <w:rsid w:val="008F4179"/>
    <w:rsid w:val="008F6491"/>
    <w:rsid w:val="00900B1D"/>
    <w:rsid w:val="009016F1"/>
    <w:rsid w:val="00902C25"/>
    <w:rsid w:val="00903206"/>
    <w:rsid w:val="00911979"/>
    <w:rsid w:val="009204AF"/>
    <w:rsid w:val="00922699"/>
    <w:rsid w:val="00922DEB"/>
    <w:rsid w:val="00926DFA"/>
    <w:rsid w:val="009349C2"/>
    <w:rsid w:val="00935FE3"/>
    <w:rsid w:val="00941BF8"/>
    <w:rsid w:val="00941FE9"/>
    <w:rsid w:val="0094327C"/>
    <w:rsid w:val="009451FA"/>
    <w:rsid w:val="00947B10"/>
    <w:rsid w:val="009506F0"/>
    <w:rsid w:val="009509EA"/>
    <w:rsid w:val="0095385C"/>
    <w:rsid w:val="009567CC"/>
    <w:rsid w:val="00957F6D"/>
    <w:rsid w:val="0097085C"/>
    <w:rsid w:val="00972805"/>
    <w:rsid w:val="0097314D"/>
    <w:rsid w:val="00973E0A"/>
    <w:rsid w:val="009762C3"/>
    <w:rsid w:val="009776BF"/>
    <w:rsid w:val="00980557"/>
    <w:rsid w:val="009809A3"/>
    <w:rsid w:val="00987EFE"/>
    <w:rsid w:val="00991672"/>
    <w:rsid w:val="00992755"/>
    <w:rsid w:val="009969D7"/>
    <w:rsid w:val="00996D0B"/>
    <w:rsid w:val="009A4C45"/>
    <w:rsid w:val="009B152F"/>
    <w:rsid w:val="009B3EF6"/>
    <w:rsid w:val="009B456C"/>
    <w:rsid w:val="009B497F"/>
    <w:rsid w:val="009B4B86"/>
    <w:rsid w:val="009C3302"/>
    <w:rsid w:val="009C57F4"/>
    <w:rsid w:val="009C5811"/>
    <w:rsid w:val="009D01AA"/>
    <w:rsid w:val="009D04A9"/>
    <w:rsid w:val="009E1658"/>
    <w:rsid w:val="009E77CE"/>
    <w:rsid w:val="009F35C2"/>
    <w:rsid w:val="009F55BA"/>
    <w:rsid w:val="009F6AC8"/>
    <w:rsid w:val="00A02235"/>
    <w:rsid w:val="00A02C79"/>
    <w:rsid w:val="00A02F29"/>
    <w:rsid w:val="00A03274"/>
    <w:rsid w:val="00A1187D"/>
    <w:rsid w:val="00A22A51"/>
    <w:rsid w:val="00A23B13"/>
    <w:rsid w:val="00A26B45"/>
    <w:rsid w:val="00A31C3D"/>
    <w:rsid w:val="00A34383"/>
    <w:rsid w:val="00A35097"/>
    <w:rsid w:val="00A35EB7"/>
    <w:rsid w:val="00A50830"/>
    <w:rsid w:val="00A5364B"/>
    <w:rsid w:val="00A541FE"/>
    <w:rsid w:val="00A563D8"/>
    <w:rsid w:val="00A608C4"/>
    <w:rsid w:val="00A609B1"/>
    <w:rsid w:val="00A67363"/>
    <w:rsid w:val="00A72B59"/>
    <w:rsid w:val="00A81FB0"/>
    <w:rsid w:val="00A83027"/>
    <w:rsid w:val="00A85CBC"/>
    <w:rsid w:val="00A85D6F"/>
    <w:rsid w:val="00A873F1"/>
    <w:rsid w:val="00A95E59"/>
    <w:rsid w:val="00AA4EFE"/>
    <w:rsid w:val="00AA6728"/>
    <w:rsid w:val="00AA737C"/>
    <w:rsid w:val="00AB24DE"/>
    <w:rsid w:val="00AB7609"/>
    <w:rsid w:val="00AC0146"/>
    <w:rsid w:val="00AC03EA"/>
    <w:rsid w:val="00AC2E1B"/>
    <w:rsid w:val="00AC61A8"/>
    <w:rsid w:val="00AC681B"/>
    <w:rsid w:val="00AD0168"/>
    <w:rsid w:val="00AD1263"/>
    <w:rsid w:val="00AD1A4B"/>
    <w:rsid w:val="00AE1B74"/>
    <w:rsid w:val="00AE3B0C"/>
    <w:rsid w:val="00AE4DF6"/>
    <w:rsid w:val="00AE6606"/>
    <w:rsid w:val="00AF0EA5"/>
    <w:rsid w:val="00AF144B"/>
    <w:rsid w:val="00AF5C65"/>
    <w:rsid w:val="00B01E4C"/>
    <w:rsid w:val="00B02CB8"/>
    <w:rsid w:val="00B03F96"/>
    <w:rsid w:val="00B04F62"/>
    <w:rsid w:val="00B110A0"/>
    <w:rsid w:val="00B16302"/>
    <w:rsid w:val="00B21A1F"/>
    <w:rsid w:val="00B26382"/>
    <w:rsid w:val="00B2641F"/>
    <w:rsid w:val="00B2653B"/>
    <w:rsid w:val="00B31E20"/>
    <w:rsid w:val="00B37D51"/>
    <w:rsid w:val="00B449FA"/>
    <w:rsid w:val="00B47C08"/>
    <w:rsid w:val="00B52B65"/>
    <w:rsid w:val="00B64618"/>
    <w:rsid w:val="00B667E7"/>
    <w:rsid w:val="00B66ED1"/>
    <w:rsid w:val="00B724AC"/>
    <w:rsid w:val="00B72C7F"/>
    <w:rsid w:val="00B73372"/>
    <w:rsid w:val="00B75A81"/>
    <w:rsid w:val="00B77915"/>
    <w:rsid w:val="00B803CD"/>
    <w:rsid w:val="00B80D3A"/>
    <w:rsid w:val="00B81932"/>
    <w:rsid w:val="00B8224F"/>
    <w:rsid w:val="00B90D70"/>
    <w:rsid w:val="00B952C8"/>
    <w:rsid w:val="00BA003C"/>
    <w:rsid w:val="00BA01D2"/>
    <w:rsid w:val="00BA0A99"/>
    <w:rsid w:val="00BA6D28"/>
    <w:rsid w:val="00BA7762"/>
    <w:rsid w:val="00BA7D9C"/>
    <w:rsid w:val="00BB073F"/>
    <w:rsid w:val="00BB1286"/>
    <w:rsid w:val="00BB55DC"/>
    <w:rsid w:val="00BB6D75"/>
    <w:rsid w:val="00BB70F6"/>
    <w:rsid w:val="00BC3044"/>
    <w:rsid w:val="00BC3350"/>
    <w:rsid w:val="00BC4478"/>
    <w:rsid w:val="00BC6C03"/>
    <w:rsid w:val="00BC7114"/>
    <w:rsid w:val="00BC7E39"/>
    <w:rsid w:val="00BD0D90"/>
    <w:rsid w:val="00BD2DEC"/>
    <w:rsid w:val="00BD32D8"/>
    <w:rsid w:val="00BE2A42"/>
    <w:rsid w:val="00BE3AAE"/>
    <w:rsid w:val="00BE7F90"/>
    <w:rsid w:val="00BF097B"/>
    <w:rsid w:val="00BF2A57"/>
    <w:rsid w:val="00BF2B2B"/>
    <w:rsid w:val="00BF6224"/>
    <w:rsid w:val="00BF6540"/>
    <w:rsid w:val="00C05586"/>
    <w:rsid w:val="00C05DFB"/>
    <w:rsid w:val="00C07F02"/>
    <w:rsid w:val="00C12BBE"/>
    <w:rsid w:val="00C13853"/>
    <w:rsid w:val="00C1446B"/>
    <w:rsid w:val="00C17615"/>
    <w:rsid w:val="00C240F6"/>
    <w:rsid w:val="00C25C92"/>
    <w:rsid w:val="00C26DFA"/>
    <w:rsid w:val="00C30A26"/>
    <w:rsid w:val="00C30C06"/>
    <w:rsid w:val="00C32E7A"/>
    <w:rsid w:val="00C36F50"/>
    <w:rsid w:val="00C40161"/>
    <w:rsid w:val="00C41365"/>
    <w:rsid w:val="00C44359"/>
    <w:rsid w:val="00C4550B"/>
    <w:rsid w:val="00C608DB"/>
    <w:rsid w:val="00C6380D"/>
    <w:rsid w:val="00C75A3B"/>
    <w:rsid w:val="00C76481"/>
    <w:rsid w:val="00C77EE6"/>
    <w:rsid w:val="00C81905"/>
    <w:rsid w:val="00C86099"/>
    <w:rsid w:val="00C91E59"/>
    <w:rsid w:val="00C95997"/>
    <w:rsid w:val="00C95A50"/>
    <w:rsid w:val="00C96F34"/>
    <w:rsid w:val="00C974CB"/>
    <w:rsid w:val="00C97DD0"/>
    <w:rsid w:val="00CA0525"/>
    <w:rsid w:val="00CA0C57"/>
    <w:rsid w:val="00CA190C"/>
    <w:rsid w:val="00CA4515"/>
    <w:rsid w:val="00CA5107"/>
    <w:rsid w:val="00CA7B99"/>
    <w:rsid w:val="00CB0530"/>
    <w:rsid w:val="00CB22D7"/>
    <w:rsid w:val="00CB3902"/>
    <w:rsid w:val="00CB5657"/>
    <w:rsid w:val="00CB6A5A"/>
    <w:rsid w:val="00CC1C7C"/>
    <w:rsid w:val="00CC4F65"/>
    <w:rsid w:val="00CC540E"/>
    <w:rsid w:val="00CC6747"/>
    <w:rsid w:val="00CC6ACA"/>
    <w:rsid w:val="00CD68B0"/>
    <w:rsid w:val="00CD71D2"/>
    <w:rsid w:val="00CE1218"/>
    <w:rsid w:val="00CE27A3"/>
    <w:rsid w:val="00CE4CEB"/>
    <w:rsid w:val="00CF4145"/>
    <w:rsid w:val="00CF6065"/>
    <w:rsid w:val="00CF61DA"/>
    <w:rsid w:val="00D053FC"/>
    <w:rsid w:val="00D06AD3"/>
    <w:rsid w:val="00D106C4"/>
    <w:rsid w:val="00D142A2"/>
    <w:rsid w:val="00D15042"/>
    <w:rsid w:val="00D21DE1"/>
    <w:rsid w:val="00D22B47"/>
    <w:rsid w:val="00D23E7B"/>
    <w:rsid w:val="00D33772"/>
    <w:rsid w:val="00D3756C"/>
    <w:rsid w:val="00D4138B"/>
    <w:rsid w:val="00D43653"/>
    <w:rsid w:val="00D453A6"/>
    <w:rsid w:val="00D51495"/>
    <w:rsid w:val="00D55493"/>
    <w:rsid w:val="00D576CC"/>
    <w:rsid w:val="00D57828"/>
    <w:rsid w:val="00D602F5"/>
    <w:rsid w:val="00D757EF"/>
    <w:rsid w:val="00D7583A"/>
    <w:rsid w:val="00D76B56"/>
    <w:rsid w:val="00D822CE"/>
    <w:rsid w:val="00D839E6"/>
    <w:rsid w:val="00D83D17"/>
    <w:rsid w:val="00D854DC"/>
    <w:rsid w:val="00D928B7"/>
    <w:rsid w:val="00D96E22"/>
    <w:rsid w:val="00DA1C05"/>
    <w:rsid w:val="00DA1C97"/>
    <w:rsid w:val="00DA2DC8"/>
    <w:rsid w:val="00DA30DE"/>
    <w:rsid w:val="00DA4A8A"/>
    <w:rsid w:val="00DA5D50"/>
    <w:rsid w:val="00DC0204"/>
    <w:rsid w:val="00DD02AF"/>
    <w:rsid w:val="00DD4DF0"/>
    <w:rsid w:val="00DD5FB6"/>
    <w:rsid w:val="00DD6F6E"/>
    <w:rsid w:val="00DE0C74"/>
    <w:rsid w:val="00DE1CCC"/>
    <w:rsid w:val="00DE2A21"/>
    <w:rsid w:val="00DE393F"/>
    <w:rsid w:val="00DE4D0A"/>
    <w:rsid w:val="00DF15DC"/>
    <w:rsid w:val="00DF3733"/>
    <w:rsid w:val="00DF730C"/>
    <w:rsid w:val="00E00534"/>
    <w:rsid w:val="00E01793"/>
    <w:rsid w:val="00E025BB"/>
    <w:rsid w:val="00E02E8F"/>
    <w:rsid w:val="00E02F63"/>
    <w:rsid w:val="00E20A49"/>
    <w:rsid w:val="00E22F30"/>
    <w:rsid w:val="00E27576"/>
    <w:rsid w:val="00E27B89"/>
    <w:rsid w:val="00E30228"/>
    <w:rsid w:val="00E32056"/>
    <w:rsid w:val="00E40552"/>
    <w:rsid w:val="00E43961"/>
    <w:rsid w:val="00E44593"/>
    <w:rsid w:val="00E45440"/>
    <w:rsid w:val="00E540D1"/>
    <w:rsid w:val="00E54D3A"/>
    <w:rsid w:val="00E57CD1"/>
    <w:rsid w:val="00E6162C"/>
    <w:rsid w:val="00E62B02"/>
    <w:rsid w:val="00E64366"/>
    <w:rsid w:val="00E64D74"/>
    <w:rsid w:val="00E653AB"/>
    <w:rsid w:val="00E66BCC"/>
    <w:rsid w:val="00E67779"/>
    <w:rsid w:val="00E75936"/>
    <w:rsid w:val="00E82210"/>
    <w:rsid w:val="00E83973"/>
    <w:rsid w:val="00E9565A"/>
    <w:rsid w:val="00E966D6"/>
    <w:rsid w:val="00EA0994"/>
    <w:rsid w:val="00EA0B33"/>
    <w:rsid w:val="00EA0B86"/>
    <w:rsid w:val="00EA2208"/>
    <w:rsid w:val="00EA4155"/>
    <w:rsid w:val="00EB343D"/>
    <w:rsid w:val="00EB5C9C"/>
    <w:rsid w:val="00EC0094"/>
    <w:rsid w:val="00EC0648"/>
    <w:rsid w:val="00EC39C9"/>
    <w:rsid w:val="00EC49EA"/>
    <w:rsid w:val="00ED187C"/>
    <w:rsid w:val="00ED2D03"/>
    <w:rsid w:val="00ED32C7"/>
    <w:rsid w:val="00ED33EC"/>
    <w:rsid w:val="00EE49E3"/>
    <w:rsid w:val="00EF37C9"/>
    <w:rsid w:val="00EF5470"/>
    <w:rsid w:val="00EF5FC0"/>
    <w:rsid w:val="00F00180"/>
    <w:rsid w:val="00F0342A"/>
    <w:rsid w:val="00F10F7C"/>
    <w:rsid w:val="00F11517"/>
    <w:rsid w:val="00F14231"/>
    <w:rsid w:val="00F16752"/>
    <w:rsid w:val="00F2215D"/>
    <w:rsid w:val="00F2243E"/>
    <w:rsid w:val="00F22630"/>
    <w:rsid w:val="00F252C6"/>
    <w:rsid w:val="00F279E3"/>
    <w:rsid w:val="00F333CB"/>
    <w:rsid w:val="00F33C0B"/>
    <w:rsid w:val="00F40EB3"/>
    <w:rsid w:val="00F412CD"/>
    <w:rsid w:val="00F42115"/>
    <w:rsid w:val="00F44C6F"/>
    <w:rsid w:val="00F50986"/>
    <w:rsid w:val="00F52FBF"/>
    <w:rsid w:val="00F5371E"/>
    <w:rsid w:val="00F53A77"/>
    <w:rsid w:val="00F61960"/>
    <w:rsid w:val="00F62B92"/>
    <w:rsid w:val="00F62D68"/>
    <w:rsid w:val="00F63B77"/>
    <w:rsid w:val="00F6496F"/>
    <w:rsid w:val="00F6618B"/>
    <w:rsid w:val="00F70ED5"/>
    <w:rsid w:val="00F75AC9"/>
    <w:rsid w:val="00F7732F"/>
    <w:rsid w:val="00F8502C"/>
    <w:rsid w:val="00F85831"/>
    <w:rsid w:val="00F92FC0"/>
    <w:rsid w:val="00F93774"/>
    <w:rsid w:val="00F93A94"/>
    <w:rsid w:val="00F93E43"/>
    <w:rsid w:val="00F9452E"/>
    <w:rsid w:val="00FA0BD2"/>
    <w:rsid w:val="00FA477A"/>
    <w:rsid w:val="00FB5FAC"/>
    <w:rsid w:val="00FB69CC"/>
    <w:rsid w:val="00FC29F6"/>
    <w:rsid w:val="00FC2CD4"/>
    <w:rsid w:val="00FC6216"/>
    <w:rsid w:val="00FC79E2"/>
    <w:rsid w:val="00FD34BA"/>
    <w:rsid w:val="00FD5FFB"/>
    <w:rsid w:val="00FE041D"/>
    <w:rsid w:val="00FE1796"/>
    <w:rsid w:val="00FE72D6"/>
    <w:rsid w:val="00FF1B6C"/>
    <w:rsid w:val="00FF6D37"/>
    <w:rsid w:val="00FF6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DD0"/>
    <w:pPr>
      <w:widowControl w:val="0"/>
      <w:spacing w:before="100" w:beforeAutospacing="1" w:after="100" w:afterAutospacing="1" w:line="375" w:lineRule="atLeast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E04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E041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FE041D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E041D"/>
    <w:rPr>
      <w:rFonts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6A0B48"/>
    <w:pPr>
      <w:ind w:firstLineChars="200" w:firstLine="420"/>
    </w:pPr>
  </w:style>
  <w:style w:type="character" w:styleId="PageNumber">
    <w:name w:val="page number"/>
    <w:basedOn w:val="DefaultParagraphFont"/>
    <w:uiPriority w:val="99"/>
    <w:rsid w:val="00FB5FAC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21</TotalTime>
  <Pages>7</Pages>
  <Words>636</Words>
  <Characters>3627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大学生村官工作总结</dc:title>
  <dc:subject/>
  <dc:creator>xw</dc:creator>
  <cp:keywords/>
  <dc:description/>
  <cp:lastModifiedBy>luobo</cp:lastModifiedBy>
  <cp:revision>5</cp:revision>
  <dcterms:created xsi:type="dcterms:W3CDTF">2012-06-13T11:58:00Z</dcterms:created>
  <dcterms:modified xsi:type="dcterms:W3CDTF">2012-07-08T03:23:00Z</dcterms:modified>
</cp:coreProperties>
</file>